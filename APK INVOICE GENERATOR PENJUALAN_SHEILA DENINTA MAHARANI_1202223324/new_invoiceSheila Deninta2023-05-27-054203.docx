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521"/>
        <w:gridCol w:w="3549"/>
      </w:tblGrid>
      <w:tr w:rsidR="00863C3C" w14:paraId="607F91D7" w14:textId="77777777" w:rsidTr="0086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2FE464B" w14:textId="77777777" w:rsidR="00863C3C" w:rsidRDefault="00863C3C" w:rsidP="00155F62">
            <w:pPr>
              <w:pStyle w:val="Title"/>
              <w:spacing w:line="240" w:lineRule="auto"/>
              <w:jc w:val="left"/>
              <w:rPr>
                <w:b w:val="0"/>
                <w:bCs w:val="0"/>
                <w:caps w:val="0"/>
                <w:color w:val="auto"/>
                <w:sz w:val="18"/>
                <w:szCs w:val="18"/>
              </w:rPr>
            </w:pPr>
            <w:r w:rsidRPr="00FB28B8">
              <w:rPr>
                <w:caps w:val="0"/>
                <w:noProof/>
                <w:color w:val="auto"/>
                <w:sz w:val="18"/>
                <w:szCs w:val="18"/>
              </w:rPr>
              <w:drawing>
                <wp:inline distT="0" distB="0" distL="0" distR="0" wp14:anchorId="190AC6E4" wp14:editId="4D7CCDE0">
                  <wp:extent cx="1447322" cy="941139"/>
                  <wp:effectExtent l="0" t="0" r="635" b="0"/>
                  <wp:docPr id="1001" name="Picture 1806119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466937" name="Picture 1994466937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90" t="31215" r="23570" b="34295"/>
                          <a:stretch/>
                        </pic:blipFill>
                        <pic:spPr bwMode="auto">
                          <a:xfrm>
                            <a:off x="0" y="0"/>
                            <a:ext cx="1473482" cy="95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  <w:vAlign w:val="bottom"/>
          </w:tcPr>
          <w:p w14:paraId="3FDB70B4" w14:textId="77777777" w:rsidR="00863C3C" w:rsidRPr="00586EBF" w:rsidRDefault="00863C3C" w:rsidP="00155F62">
            <w:pPr>
              <w:pStyle w:val="Title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color w:val="auto"/>
                <w:sz w:val="20"/>
                <w:szCs w:val="20"/>
              </w:rPr>
            </w:pPr>
            <w:r w:rsidRPr="00E91E09">
              <w:rPr>
                <w:caps w:val="0"/>
                <w:color w:val="auto"/>
                <w:sz w:val="20"/>
                <w:szCs w:val="20"/>
              </w:rPr>
              <w:t xml:space="preserve">Jl.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Pramuka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No.41,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Nganguk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Mlati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Lor,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Kec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. Kota Kudus,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Kabupaten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Kudus,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Jawa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Tengah 59319</w:t>
            </w:r>
          </w:p>
        </w:tc>
      </w:tr>
    </w:tbl>
    <w:p w14:paraId="634D6526" w14:textId="00C000C1" w:rsidR="003677A7" w:rsidRPr="00FB28B8" w:rsidRDefault="00B60B6B" w:rsidP="001A4A7E">
      <w:pPr>
        <w:pStyle w:val="Title"/>
        <w:rPr>
          <w:b/>
          <w:bCs/>
          <w:color w:val="auto"/>
        </w:rPr>
      </w:pPr>
      <w:r w:rsidRPr="00FB28B8">
        <w:rPr>
          <w:b/>
          <w:bCs/>
          <w:color w:val="auto"/>
        </w:rPr>
        <w:t>invoice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86EBF" w14:paraId="62FBC29B" w14:textId="77777777" w:rsidTr="00586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C7A0BF9" w14:textId="77777777" w:rsidR="00586EBF" w:rsidRPr="00FB28B8" w:rsidRDefault="00586EBF" w:rsidP="00586EBF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Order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Date :</w:t>
            </w:r>
            <w:proofErr w:type="gramEnd"/>
            <w:r w:rsidRPr="00FB28B8">
              <w:rPr>
                <w:rFonts w:ascii="Adobe Gothic Std B" w:eastAsia="Adobe Gothic Std B" w:hAnsi="Adobe Gothic Std B"/>
              </w:rPr>
              <w:t xml:space="preserve"> 27/05/2023</w:t>
            </w:r>
          </w:p>
          <w:p w14:paraId="6153D8F1" w14:textId="77777777" w:rsidR="00586EBF" w:rsidRDefault="00586EBF" w:rsidP="00586EBF">
            <w:pPr>
              <w:rPr>
                <w:rFonts w:ascii="Adobe Gothic Std B" w:eastAsia="Adobe Gothic Std B" w:hAnsi="Adobe Gothic Std B"/>
                <w:b w:val="0"/>
                <w:bCs w:val="0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Due Date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Payment :</w:t>
            </w:r>
            <w:proofErr w:type="gramEnd"/>
            <w:r w:rsidRPr="00FB28B8">
              <w:rPr>
                <w:rFonts w:ascii="Adobe Gothic Std B" w:eastAsia="Adobe Gothic Std B" w:hAnsi="Adobe Gothic Std B"/>
              </w:rPr>
              <w:t xml:space="preserve"> 27/05/2023</w:t>
            </w:r>
          </w:p>
          <w:p w14:paraId="37F14BF6" w14:textId="37373441" w:rsidR="00631C1E" w:rsidRDefault="00631C1E" w:rsidP="00586E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Invoice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Number :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01</w:t>
            </w:r>
          </w:p>
        </w:tc>
        <w:tc>
          <w:tcPr>
            <w:tcW w:w="5035" w:type="dxa"/>
          </w:tcPr>
          <w:p w14:paraId="74C08A68" w14:textId="77777777" w:rsidR="00586EBF" w:rsidRPr="00FB28B8" w:rsidRDefault="00586EBF" w:rsidP="00586E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To: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Sheila Deninta</w:t>
            </w:r>
          </w:p>
          <w:p w14:paraId="3EFBF53C" w14:textId="597F952F" w:rsidR="00586EBF" w:rsidRDefault="00586EBF" w:rsidP="00586E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Phone: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Maharani </w:t>
            </w:r>
          </w:p>
        </w:tc>
      </w:tr>
    </w:tbl>
    <w:p w14:paraId="0EE81BC5" w14:textId="77777777" w:rsidR="001A4A7E" w:rsidRPr="00FB28B8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FB28B8" w:rsidRPr="00FB28B8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5" w:type="dxa"/>
            <w:tcMar>
              <w:top w:w="259" w:type="dxa"/>
            </w:tcMar>
          </w:tcPr>
          <w:p w14:paraId="67E745A3" w14:textId="7418E11B" w:rsidR="00767D7F" w:rsidRPr="00FB28B8" w:rsidRDefault="003E3169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</w:rPr>
            </w:pPr>
            <w:proofErr w:type="spellStart"/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>Kuantitas</w:t>
            </w:r>
            <w:proofErr w:type="spellEnd"/>
          </w:p>
        </w:tc>
        <w:tc>
          <w:tcPr>
            <w:tcW w:w="5556" w:type="dxa"/>
            <w:tcMar>
              <w:top w:w="259" w:type="dxa"/>
            </w:tcMar>
          </w:tcPr>
          <w:p w14:paraId="2E6771C1" w14:textId="47150B8F" w:rsidR="00767D7F" w:rsidRPr="00FB28B8" w:rsidRDefault="002000CD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</w:rPr>
            </w:pPr>
            <w:proofErr w:type="spellStart"/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>Deskripsi</w:t>
            </w:r>
            <w:proofErr w:type="spellEnd"/>
            <w:r w:rsidR="003E3169" w:rsidRPr="00FB28B8">
              <w:rPr>
                <w:rFonts w:ascii="Adobe Gothic Std B" w:eastAsia="Adobe Gothic Std B" w:hAnsi="Adobe Gothic Std B"/>
                <w:b/>
                <w:bCs w:val="0"/>
              </w:rPr>
              <w:t xml:space="preserve"> </w:t>
            </w:r>
            <w:proofErr w:type="spellStart"/>
            <w:r w:rsidR="003E3169" w:rsidRPr="00FB28B8">
              <w:rPr>
                <w:rFonts w:ascii="Adobe Gothic Std B" w:eastAsia="Adobe Gothic Std B" w:hAnsi="Adobe Gothic Std B"/>
                <w:b/>
                <w:bCs w:val="0"/>
              </w:rPr>
              <w:t>Barang</w:t>
            </w:r>
            <w:proofErr w:type="spellEnd"/>
          </w:p>
        </w:tc>
        <w:tc>
          <w:tcPr>
            <w:tcW w:w="1635" w:type="dxa"/>
            <w:tcMar>
              <w:top w:w="259" w:type="dxa"/>
            </w:tcMar>
          </w:tcPr>
          <w:p w14:paraId="5183D666" w14:textId="38DF0A95" w:rsidR="00767D7F" w:rsidRPr="00FB28B8" w:rsidRDefault="008F36E2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</w:rPr>
            </w:pPr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 xml:space="preserve">Harga </w:t>
            </w:r>
            <w:proofErr w:type="spellStart"/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>Satuan</w:t>
            </w:r>
            <w:proofErr w:type="spellEnd"/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FB28B8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Line Total</w:t>
                </w:r>
              </w:p>
            </w:tc>
          </w:sdtContent>
        </w:sdt>
      </w:tr>
      <w:tr w:rsidR="00FB28B8" w:rsidRPr="00FB28B8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baju tidur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160000.0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FB28B8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160000.0</w:t>
            </w:r>
          </w:p>
        </w:tc>
      </w:tr>
      <w:tr w:rsidR="00FB28B8" w:rsidRPr="00FB28B8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tank-top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75000.0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FB28B8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75000.0</w:t>
            </w:r>
          </w:p>
        </w:tc>
      </w:tr>
      <w:tr w:rsidR="00FB28B8" w:rsidRPr="00FB28B8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manset turtleneck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50000.0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FB28B8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50000.0</w:t>
            </w:r>
          </w:p>
        </w:tc>
      </w:tr>
      <w:tr w:rsidR="00FB28B8" w:rsidRPr="00FB28B8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5556" w:type="dxa"/>
          </w:tcPr>
          <w:p w14:paraId="20C9F77F" w14:textId="6EC9C88A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celana dalam katun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20000.0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FB28B8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200000.0</w:t>
            </w:r>
          </w:p>
        </w:tc>
      </w:tr>
      <w:tr w:rsidR="00FB28B8" w:rsidRPr="00FB28B8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kaos oblong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25000.0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FB28B8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25000.0</w:t>
            </w:r>
          </w:p>
        </w:tc>
      </w:tr>
      <w:tr w:rsidR="00FB28B8" w:rsidRPr="00FB28B8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FB28B8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510000.0</w:t>
            </w:r>
          </w:p>
        </w:tc>
      </w:tr>
      <w:tr w:rsidR="00FB28B8" w:rsidRPr="00FB28B8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FB28B8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FB28B8" w:rsidRPr="00FB28B8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FB28B8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561000.0</w:t>
            </w:r>
          </w:p>
        </w:tc>
      </w:tr>
    </w:tbl>
    <w:p w14:paraId="0A8ED4CB" w14:textId="20D761F8" w:rsidR="00B60B6B" w:rsidRPr="00FB28B8" w:rsidRDefault="00B60B6B" w:rsidP="001A4A7E">
      <w:pPr>
        <w:pStyle w:val="Thankyou"/>
        <w:pBdr>
          <w:bottom w:val="single" w:sz="12" w:space="1" w:color="auto"/>
        </w:pBdr>
        <w:jc w:val="left"/>
        <w:rPr>
          <w:i w:val="0"/>
          <w:iCs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4592A" w14:paraId="35C23C85" w14:textId="77777777" w:rsidTr="0024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2F92422" w14:textId="77777777" w:rsidR="0024592A" w:rsidRPr="0024592A" w:rsidRDefault="0024592A" w:rsidP="0024592A">
            <w:pPr>
              <w:pStyle w:val="Thankyou"/>
              <w:jc w:val="left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24592A"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  <w:t>Thank you for your business!</w:t>
            </w:r>
          </w:p>
          <w:p w14:paraId="1AEC0572" w14:textId="77777777" w:rsidR="0024592A" w:rsidRPr="00FB28B8" w:rsidRDefault="0024592A" w:rsidP="0024592A">
            <w:pPr>
              <w:pStyle w:val="Thankyou"/>
              <w:jc w:val="left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Payment </w:t>
            </w:r>
            <w:proofErr w:type="spellStart"/>
            <w:proofErr w:type="gramStart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>Informations</w:t>
            </w:r>
            <w:proofErr w:type="spell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:</w:t>
            </w:r>
            <w:proofErr w:type="gram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br/>
              <w:t>Bank Rakyat Indonesia</w:t>
            </w:r>
          </w:p>
          <w:p w14:paraId="6B9998C3" w14:textId="77777777" w:rsidR="0024592A" w:rsidRPr="00FB28B8" w:rsidRDefault="0024592A" w:rsidP="0024592A">
            <w:pPr>
              <w:pStyle w:val="Thankyou"/>
              <w:jc w:val="left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No. </w:t>
            </w:r>
            <w:proofErr w:type="spellStart"/>
            <w:proofErr w:type="gramStart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>Rekening</w:t>
            </w:r>
            <w:proofErr w:type="spell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:</w:t>
            </w:r>
            <w:proofErr w:type="gram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1020901901xx</w:t>
            </w:r>
          </w:p>
          <w:p w14:paraId="7E867370" w14:textId="77777777" w:rsidR="0024592A" w:rsidRPr="00FB28B8" w:rsidRDefault="0024592A" w:rsidP="0024592A">
            <w:pPr>
              <w:pStyle w:val="Thankyou"/>
              <w:jc w:val="left"/>
              <w:rPr>
                <w:b/>
                <w:bCs w:val="0"/>
                <w:i w:val="0"/>
                <w:iCs/>
              </w:rPr>
            </w:pPr>
            <w:proofErr w:type="spellStart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>a.n</w:t>
            </w:r>
            <w:proofErr w:type="spell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PT Sheila Jaya</w:t>
            </w:r>
          </w:p>
          <w:p w14:paraId="01BF6CB7" w14:textId="77777777" w:rsidR="0024592A" w:rsidRDefault="0024592A" w:rsidP="001A4A7E">
            <w:pPr>
              <w:pStyle w:val="Thankyou"/>
              <w:jc w:val="left"/>
              <w:rPr>
                <w:rFonts w:ascii="Adobe Gothic Std B" w:eastAsia="Adobe Gothic Std B" w:hAnsi="Adobe Gothic Std B"/>
                <w:i w:val="0"/>
                <w:iCs/>
              </w:rPr>
            </w:pPr>
          </w:p>
        </w:tc>
        <w:tc>
          <w:tcPr>
            <w:tcW w:w="5035" w:type="dxa"/>
          </w:tcPr>
          <w:p w14:paraId="3620FBDD" w14:textId="77777777" w:rsidR="0024592A" w:rsidRPr="0024592A" w:rsidRDefault="0024592A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24592A"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  <w:t>Regards,</w:t>
            </w:r>
          </w:p>
          <w:p w14:paraId="6C69C10D" w14:textId="77777777" w:rsidR="0024592A" w:rsidRDefault="0024592A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i w:val="0"/>
                <w:iCs/>
              </w:rPr>
            </w:pPr>
          </w:p>
          <w:p w14:paraId="03015CD6" w14:textId="77777777" w:rsidR="00941F28" w:rsidRDefault="00941F28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i w:val="0"/>
                <w:iCs/>
              </w:rPr>
            </w:pPr>
          </w:p>
          <w:p w14:paraId="57C49A35" w14:textId="77777777" w:rsidR="004A5984" w:rsidRPr="0024592A" w:rsidRDefault="004A5984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</w:p>
          <w:p w14:paraId="27BA6BB1" w14:textId="7AC79B05" w:rsidR="0024592A" w:rsidRDefault="0024592A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i w:val="0"/>
                <w:iCs/>
              </w:rPr>
            </w:pPr>
            <w:r w:rsidRPr="0024592A"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  <w:t>Harry Styles</w:t>
            </w:r>
          </w:p>
        </w:tc>
      </w:tr>
    </w:tbl>
    <w:p w14:paraId="370CF185" w14:textId="720634C3" w:rsidR="00A86537" w:rsidRPr="00FB28B8" w:rsidRDefault="00A86537" w:rsidP="00A86537">
      <w:pPr>
        <w:pStyle w:val="Thankyou"/>
        <w:jc w:val="left"/>
        <w:rPr>
          <w:b w:val="0"/>
          <w:bCs/>
          <w:i w:val="0"/>
          <w:iCs/>
        </w:rPr>
      </w:pPr>
    </w:p>
    <w:sectPr w:rsidR="00A86537" w:rsidRPr="00FB28B8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4B48" w14:textId="77777777" w:rsidR="00974609" w:rsidRDefault="00974609" w:rsidP="00DA124E">
      <w:r>
        <w:separator/>
      </w:r>
    </w:p>
  </w:endnote>
  <w:endnote w:type="continuationSeparator" w:id="0">
    <w:p w14:paraId="6B135F76" w14:textId="77777777" w:rsidR="00974609" w:rsidRDefault="00974609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D7AA" w14:textId="77777777" w:rsidR="00974609" w:rsidRDefault="00974609" w:rsidP="00DA124E">
      <w:r>
        <w:separator/>
      </w:r>
    </w:p>
  </w:footnote>
  <w:footnote w:type="continuationSeparator" w:id="0">
    <w:p w14:paraId="0246091E" w14:textId="77777777" w:rsidR="00974609" w:rsidRDefault="00974609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000CD"/>
    <w:rsid w:val="0024592A"/>
    <w:rsid w:val="00253682"/>
    <w:rsid w:val="002C31B5"/>
    <w:rsid w:val="002F145D"/>
    <w:rsid w:val="002F405A"/>
    <w:rsid w:val="002F4591"/>
    <w:rsid w:val="00330DF3"/>
    <w:rsid w:val="00335034"/>
    <w:rsid w:val="003525FA"/>
    <w:rsid w:val="003677A7"/>
    <w:rsid w:val="00390027"/>
    <w:rsid w:val="003968B9"/>
    <w:rsid w:val="003E3169"/>
    <w:rsid w:val="004A5984"/>
    <w:rsid w:val="00502760"/>
    <w:rsid w:val="00541768"/>
    <w:rsid w:val="005417F6"/>
    <w:rsid w:val="00586EBF"/>
    <w:rsid w:val="005E117D"/>
    <w:rsid w:val="005E4E1E"/>
    <w:rsid w:val="00631C1E"/>
    <w:rsid w:val="006350A1"/>
    <w:rsid w:val="00697198"/>
    <w:rsid w:val="006B4F86"/>
    <w:rsid w:val="006C1D33"/>
    <w:rsid w:val="006D3592"/>
    <w:rsid w:val="00731F13"/>
    <w:rsid w:val="00750158"/>
    <w:rsid w:val="00767D7F"/>
    <w:rsid w:val="007A2DFF"/>
    <w:rsid w:val="007E54DA"/>
    <w:rsid w:val="00846FB5"/>
    <w:rsid w:val="00863C3C"/>
    <w:rsid w:val="00865239"/>
    <w:rsid w:val="008F36E2"/>
    <w:rsid w:val="00941F28"/>
    <w:rsid w:val="00964DE9"/>
    <w:rsid w:val="00974609"/>
    <w:rsid w:val="009F3F74"/>
    <w:rsid w:val="00A2654F"/>
    <w:rsid w:val="00A77210"/>
    <w:rsid w:val="00A82089"/>
    <w:rsid w:val="00A86537"/>
    <w:rsid w:val="00AC6A6B"/>
    <w:rsid w:val="00B14E8F"/>
    <w:rsid w:val="00B60B6B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1E09"/>
    <w:rsid w:val="00EA31F9"/>
    <w:rsid w:val="00EB59E9"/>
    <w:rsid w:val="00EC23BD"/>
    <w:rsid w:val="00F33254"/>
    <w:rsid w:val="00F53936"/>
    <w:rsid w:val="00F651C0"/>
    <w:rsid w:val="00F734DA"/>
    <w:rsid w:val="00FB28B8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EBF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86E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63C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1415F"/>
    <w:rsid w:val="007931FB"/>
    <w:rsid w:val="007E52C1"/>
    <w:rsid w:val="0087499A"/>
    <w:rsid w:val="00991715"/>
    <w:rsid w:val="009F12AD"/>
    <w:rsid w:val="00B92E0F"/>
    <w:rsid w:val="00D94F0E"/>
    <w:rsid w:val="00E9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Sheila Deninta</cp:lastModifiedBy>
  <cp:revision>79</cp:revision>
  <dcterms:created xsi:type="dcterms:W3CDTF">2022-10-08T09:21:00Z</dcterms:created>
  <dcterms:modified xsi:type="dcterms:W3CDTF">2023-05-17T12:42:00Z</dcterms:modified>
  <cp:category/>
  <cp:version/>
  <dc:description/>
  <dc:identifier/>
  <dc:language/>
  <dc:subject/>
</cp:coreProperties>
</file>